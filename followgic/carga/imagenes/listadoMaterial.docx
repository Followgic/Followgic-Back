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292"/>
        <w:gridCol w:w="1118"/>
        <w:gridCol w:w="2693"/>
        <w:gridCol w:w="1559"/>
        <w:gridCol w:w="1418"/>
        <w:gridCol w:w="1559"/>
        <w:gridCol w:w="1458"/>
      </w:tblGrid>
      <w:tr w:rsidR="00F43406" w14:paraId="294F269F" w14:textId="77777777">
        <w:tc>
          <w:tcPr>
            <w:tcW w:w="1701" w:type="dxa"/>
            <w:shd w:val="pct15" w:color="auto" w:fill="FFFFFF"/>
          </w:tcPr>
          <w:p w14:paraId="1617C678" w14:textId="77777777" w:rsidR="00F43406" w:rsidRDefault="00F43406">
            <w:pPr>
              <w:pStyle w:val="Ttulo1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>MATERIAL</w:t>
            </w:r>
          </w:p>
        </w:tc>
        <w:tc>
          <w:tcPr>
            <w:tcW w:w="1843" w:type="dxa"/>
            <w:shd w:val="pct15" w:color="auto" w:fill="FFFFFF"/>
          </w:tcPr>
          <w:p w14:paraId="2925B87F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INSTALACION</w:t>
            </w:r>
          </w:p>
        </w:tc>
        <w:tc>
          <w:tcPr>
            <w:tcW w:w="1292" w:type="dxa"/>
            <w:shd w:val="pct15" w:color="auto" w:fill="FFFFFF"/>
          </w:tcPr>
          <w:p w14:paraId="27239DE1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SALA</w:t>
            </w:r>
          </w:p>
        </w:tc>
        <w:tc>
          <w:tcPr>
            <w:tcW w:w="1118" w:type="dxa"/>
            <w:shd w:val="pct15" w:color="auto" w:fill="FFFFFF"/>
          </w:tcPr>
          <w:p w14:paraId="1C6C8DFE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CODIGO</w:t>
            </w:r>
          </w:p>
        </w:tc>
        <w:tc>
          <w:tcPr>
            <w:tcW w:w="2693" w:type="dxa"/>
            <w:shd w:val="pct15" w:color="auto" w:fill="FFFFFF"/>
          </w:tcPr>
          <w:p w14:paraId="0B90072B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DESCRIPCION</w:t>
            </w:r>
          </w:p>
        </w:tc>
        <w:tc>
          <w:tcPr>
            <w:tcW w:w="1559" w:type="dxa"/>
            <w:shd w:val="pct15" w:color="auto" w:fill="FFFFFF"/>
          </w:tcPr>
          <w:p w14:paraId="2F6FB172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EXISTENCIAS</w:t>
            </w:r>
          </w:p>
        </w:tc>
        <w:tc>
          <w:tcPr>
            <w:tcW w:w="1418" w:type="dxa"/>
            <w:shd w:val="pct15" w:color="auto" w:fill="FFFFFF"/>
          </w:tcPr>
          <w:p w14:paraId="6AF73E6C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PRESTADAS</w:t>
            </w:r>
          </w:p>
        </w:tc>
        <w:tc>
          <w:tcPr>
            <w:tcW w:w="1559" w:type="dxa"/>
            <w:shd w:val="pct15" w:color="auto" w:fill="FFFFFF"/>
          </w:tcPr>
          <w:p w14:paraId="2A22B789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PRECIO VTA.</w:t>
            </w:r>
          </w:p>
        </w:tc>
        <w:tc>
          <w:tcPr>
            <w:tcW w:w="1458" w:type="dxa"/>
            <w:shd w:val="pct15" w:color="auto" w:fill="FFFFFF"/>
          </w:tcPr>
          <w:p w14:paraId="10E7D7D1" w14:textId="77777777" w:rsidR="00F43406" w:rsidRDefault="00F43406">
            <w:pPr>
              <w:jc w:val="center"/>
              <w:rPr>
                <w:rFonts w:ascii="Futura Lt BT" w:hAnsi="Futura Lt BT"/>
                <w:b/>
                <w:lang w:val="es-ES_tradnl"/>
              </w:rPr>
            </w:pPr>
            <w:r>
              <w:rPr>
                <w:rFonts w:ascii="Futura Lt BT" w:hAnsi="Futura Lt BT"/>
                <w:b/>
                <w:lang w:val="es-ES_tradnl"/>
              </w:rPr>
              <w:t>PRECIO ALQ.</w:t>
            </w:r>
          </w:p>
        </w:tc>
      </w:tr>
      <w:tr w:rsidR="00F43406" w:rsidRPr="001316FD" w14:paraId="7DA73597" w14:textId="77777777">
        <w:tc>
          <w:tcPr>
            <w:tcW w:w="1701" w:type="dxa"/>
          </w:tcPr>
          <w:p w14:paraId="5C89765B" w14:textId="114902AA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prueba2</w:t>
            </w:r>
          </w:p>
        </w:tc>
        <w:tc>
          <w:tcPr>
            <w:tcW w:w="1843" w:type="dxa"/>
          </w:tcPr>
          <w:p w14:paraId="208E5DAC" w14:textId="54A27C37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="00ED478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292" w:type="dxa"/>
          </w:tcPr>
          <w:p w14:paraId="10AC5672" w14:textId="24309E5B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1118" w:type="dxa"/>
          </w:tcPr>
          <w:p w14:paraId="3E7D076A" w14:textId="19E8ACE9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2693" w:type="dxa"/>
          </w:tcPr>
          <w:p w14:paraId="5D924998" w14:textId="38D58D05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prueba2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559" w:type="dxa"/>
          </w:tcPr>
          <w:p w14:paraId="501E2F20" w14:textId="7FA633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418" w:type="dxa"/>
          </w:tcPr>
          <w:p w14:paraId="3102AF79" w14:textId="60E307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559" w:type="dxa"/>
          </w:tcPr>
          <w:p w14:paraId="4F128E6C" w14:textId="5B3DB851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12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458" w:type="dxa"/>
          </w:tcPr>
          <w:p w14:paraId="15EE9A6E" w14:textId="743FF47E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</w:tr>
      <w:tr w:rsidR="00F43406" w:rsidRPr="001316FD" w14:paraId="7DA73597" w14:textId="77777777">
        <w:tc>
          <w:tcPr>
            <w:tcW w:w="1701" w:type="dxa"/>
          </w:tcPr>
          <w:p w14:paraId="5C89765B" w14:textId="114902AA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SUDADERA UJA ALGODON</w:t>
            </w:r>
          </w:p>
        </w:tc>
        <w:tc>
          <w:tcPr>
            <w:tcW w:w="1843" w:type="dxa"/>
          </w:tcPr>
          <w:p w14:paraId="208E5DAC" w14:textId="54A27C37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104155</w:t>
            </w:r>
            <w:proofErr w:type="spellStart"/>
            <w:r w:rsidR="00ED478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292" w:type="dxa"/>
          </w:tcPr>
          <w:p w14:paraId="10AC5672" w14:textId="24309E5B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2296566</w:t>
            </w:r>
          </w:p>
        </w:tc>
        <w:tc>
          <w:tcPr>
            <w:tcW w:w="1118" w:type="dxa"/>
          </w:tcPr>
          <w:p w14:paraId="3E7D076A" w14:textId="19E8ACE9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2693" w:type="dxa"/>
          </w:tcPr>
          <w:p w14:paraId="5D924998" w14:textId="38D58D05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559" w:type="dxa"/>
          </w:tcPr>
          <w:p w14:paraId="501E2F20" w14:textId="7FA633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418" w:type="dxa"/>
          </w:tcPr>
          <w:p w14:paraId="3102AF79" w14:textId="60E307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559" w:type="dxa"/>
          </w:tcPr>
          <w:p w14:paraId="4F128E6C" w14:textId="5B3DB851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40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458" w:type="dxa"/>
          </w:tcPr>
          <w:p w14:paraId="15EE9A6E" w14:textId="743FF47E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</w:tr>
      <w:tr w:rsidR="00F43406" w:rsidRPr="001316FD" w14:paraId="7DA73597" w14:textId="77777777">
        <w:tc>
          <w:tcPr>
            <w:tcW w:w="1701" w:type="dxa"/>
          </w:tcPr>
          <w:p w14:paraId="5C89765B" w14:textId="114902AA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BALÓN</w:t>
            </w:r>
          </w:p>
        </w:tc>
        <w:tc>
          <w:tcPr>
            <w:tcW w:w="1843" w:type="dxa"/>
          </w:tcPr>
          <w:p w14:paraId="208E5DAC" w14:textId="54A27C37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="00ED478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292" w:type="dxa"/>
          </w:tcPr>
          <w:p w14:paraId="10AC5672" w14:textId="24309E5B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1118" w:type="dxa"/>
          </w:tcPr>
          <w:p w14:paraId="3E7D076A" w14:textId="19E8ACE9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2693" w:type="dxa"/>
          </w:tcPr>
          <w:p w14:paraId="5D924998" w14:textId="38D58D05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Redondo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559" w:type="dxa"/>
          </w:tcPr>
          <w:p w14:paraId="501E2F20" w14:textId="7FA633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418" w:type="dxa"/>
          </w:tcPr>
          <w:p w14:paraId="3102AF79" w14:textId="60E307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559" w:type="dxa"/>
          </w:tcPr>
          <w:p w14:paraId="4F128E6C" w14:textId="5B3DB851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23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458" w:type="dxa"/>
          </w:tcPr>
          <w:p w14:paraId="15EE9A6E" w14:textId="743FF47E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</w:tr>
      <w:tr w:rsidR="00F43406" w:rsidRPr="001316FD" w14:paraId="7DA73597" w14:textId="77777777">
        <w:tc>
          <w:tcPr>
            <w:tcW w:w="1701" w:type="dxa"/>
          </w:tcPr>
          <w:p w14:paraId="5C89765B" w14:textId="114902AA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Prueba</w:t>
            </w:r>
          </w:p>
        </w:tc>
        <w:tc>
          <w:tcPr>
            <w:tcW w:w="1843" w:type="dxa"/>
          </w:tcPr>
          <w:p w14:paraId="208E5DAC" w14:textId="54A27C37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="00ED478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292" w:type="dxa"/>
          </w:tcPr>
          <w:p w14:paraId="10AC5672" w14:textId="24309E5B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1118" w:type="dxa"/>
          </w:tcPr>
          <w:p w14:paraId="3E7D076A" w14:textId="19E8ACE9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</w:p>
        </w:tc>
        <w:tc>
          <w:tcPr>
            <w:tcW w:w="2693" w:type="dxa"/>
          </w:tcPr>
          <w:p w14:paraId="5D924998" w14:textId="38D58D05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Redondo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559" w:type="dxa"/>
          </w:tcPr>
          <w:p w14:paraId="501E2F20" w14:textId="7FA633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418" w:type="dxa"/>
          </w:tcPr>
          <w:p w14:paraId="3102AF79" w14:textId="60E3075F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0</w:t>
            </w:r>
          </w:p>
        </w:tc>
        <w:tc>
          <w:tcPr>
            <w:tcW w:w="1559" w:type="dxa"/>
          </w:tcPr>
          <w:p w14:paraId="4F128E6C" w14:textId="5B3DB851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12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  <w:tc>
          <w:tcPr>
            <w:tcW w:w="1458" w:type="dxa"/>
          </w:tcPr>
          <w:p w14:paraId="15EE9A6E" w14:textId="743FF47E" w:rsidR="00F43406" w:rsidRPr="001316FD" w:rsidRDefault="001316FD" w:rsidP="001316F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undefined</w:t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Start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  <w:proofErr w:type="spellEnd"/>
            <w:r w:rsidRPr="001316F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/>
            </w:r>
          </w:p>
        </w:tc>
      </w:tr>
    </w:tbl>
    <w:p w14:paraId="12BFD493" w14:textId="77777777" w:rsidR="00551EB1" w:rsidRPr="001316FD" w:rsidRDefault="00551EB1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sz w:val="24"/>
          <w:szCs w:val="24"/>
          <w:lang w:val="es-ES_tradnl"/>
        </w:rPr>
      </w:pPr>
    </w:p>
    <w:sectPr w:rsidR="00551EB1" w:rsidRPr="001316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898F3" w14:textId="77777777" w:rsidR="00171CB0" w:rsidRDefault="00171CB0">
      <w:r>
        <w:separator/>
      </w:r>
    </w:p>
  </w:endnote>
  <w:endnote w:type="continuationSeparator" w:id="0">
    <w:p w14:paraId="185B893B" w14:textId="77777777" w:rsidR="00171CB0" w:rsidRDefault="0017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2C63" w14:textId="77777777" w:rsidR="00551EB1" w:rsidRDefault="00551E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A2D9" w14:textId="77777777" w:rsidR="00551EB1" w:rsidRDefault="00551E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042F4" w14:textId="77777777" w:rsidR="00551EB1" w:rsidRDefault="00551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73B8A" w14:textId="77777777" w:rsidR="00171CB0" w:rsidRDefault="00171CB0">
      <w:r>
        <w:separator/>
      </w:r>
    </w:p>
  </w:footnote>
  <w:footnote w:type="continuationSeparator" w:id="0">
    <w:p w14:paraId="0E323FEE" w14:textId="77777777" w:rsidR="00171CB0" w:rsidRDefault="00171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4775C" w14:textId="77777777" w:rsidR="00551EB1" w:rsidRDefault="00551E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24C1A" w14:textId="77777777" w:rsidR="00F43406" w:rsidRDefault="006B2752">
    <w:r>
      <w:rPr>
        <w:noProof/>
      </w:rPr>
      <w:drawing>
        <wp:inline distT="0" distB="0" distL="0" distR="0" wp14:anchorId="1C62464E" wp14:editId="012FDC9B">
          <wp:extent cx="2811145" cy="1361440"/>
          <wp:effectExtent l="19050" t="0" r="8255" b="0"/>
          <wp:docPr id="1" name="Imagen 1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1145" cy="1361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FAE4301" w14:textId="77777777" w:rsidR="00F43406" w:rsidRDefault="00F43406"/>
  <w:p w14:paraId="0B4D7B19" w14:textId="77777777" w:rsidR="00F43406" w:rsidRDefault="00F43406"/>
  <w:p w14:paraId="367819C4" w14:textId="77777777" w:rsidR="00F43406" w:rsidRDefault="00F43406"/>
  <w:p w14:paraId="38814A12" w14:textId="77777777" w:rsidR="00F43406" w:rsidRDefault="00F43406"/>
  <w:tbl>
    <w:tblPr>
      <w:tblW w:w="0" w:type="auto"/>
      <w:tblInd w:w="-497" w:type="dxa"/>
      <w:tblBorders>
        <w:bottom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52"/>
      <w:gridCol w:w="3049"/>
    </w:tblGrid>
    <w:tr w:rsidR="00F43406" w14:paraId="37DEDC1F" w14:textId="77777777">
      <w:tc>
        <w:tcPr>
          <w:tcW w:w="11552" w:type="dxa"/>
        </w:tcPr>
        <w:p w14:paraId="53037485" w14:textId="77777777" w:rsidR="00F43406" w:rsidRDefault="00F43406">
          <w:pPr>
            <w:pStyle w:val="Encabezado"/>
            <w:jc w:val="center"/>
            <w:rPr>
              <w:rFonts w:ascii="Baskerville-Normal" w:hAnsi="Baskerville-Normal"/>
              <w:b/>
              <w:sz w:val="40"/>
            </w:rPr>
          </w:pPr>
          <w:r>
            <w:rPr>
              <w:rFonts w:ascii="Baskerville-Normal" w:hAnsi="Baskerville-Normal"/>
              <w:b/>
              <w:sz w:val="40"/>
            </w:rPr>
            <w:t>LISTADO MATERIAL</w:t>
          </w:r>
        </w:p>
      </w:tc>
      <w:tc>
        <w:tcPr>
          <w:tcW w:w="3049" w:type="dxa"/>
        </w:tcPr>
        <w:p w14:paraId="469A064E" w14:textId="77777777" w:rsidR="00F43406" w:rsidRDefault="00F43406">
          <w:pPr>
            <w:pStyle w:val="Encabezado"/>
            <w:jc w:val="right"/>
            <w:rPr>
              <w:rFonts w:ascii="Baskerville-Normal" w:hAnsi="Baskerville-Normal"/>
            </w:rPr>
          </w:pPr>
          <w:r>
            <w:rPr>
              <w:rFonts w:ascii="Baskerville-Normal" w:hAnsi="Baskerville-Normal"/>
            </w:rPr>
            <w:t xml:space="preserve">Pagina.- </w:t>
          </w:r>
          <w:r>
            <w:rPr>
              <w:rFonts w:ascii="Baskerville-Normal" w:hAnsi="Baskerville-Normal"/>
              <w:b/>
              <w:u w:val="single"/>
            </w:rPr>
            <w:fldChar w:fldCharType="begin"/>
          </w:r>
          <w:r>
            <w:rPr>
              <w:rFonts w:ascii="Baskerville-Normal" w:hAnsi="Baskerville-Normal"/>
              <w:b/>
              <w:u w:val="single"/>
            </w:rPr>
            <w:instrText xml:space="preserve"> PAGE  \* MERGEFORMAT </w:instrText>
          </w:r>
          <w:r>
            <w:rPr>
              <w:rFonts w:ascii="Baskerville-Normal" w:hAnsi="Baskerville-Normal"/>
              <w:b/>
              <w:u w:val="single"/>
            </w:rPr>
            <w:fldChar w:fldCharType="separate"/>
          </w:r>
          <w:r w:rsidR="006B2752">
            <w:rPr>
              <w:rFonts w:ascii="Baskerville-Normal" w:hAnsi="Baskerville-Normal"/>
              <w:b/>
              <w:noProof/>
              <w:u w:val="single"/>
            </w:rPr>
            <w:t>1</w:t>
          </w:r>
          <w:r>
            <w:rPr>
              <w:rFonts w:ascii="Baskerville-Normal" w:hAnsi="Baskerville-Normal"/>
              <w:b/>
              <w:u w:val="single"/>
            </w:rPr>
            <w:fldChar w:fldCharType="end"/>
          </w:r>
        </w:p>
        <w:p w14:paraId="1DF0BF12" w14:textId="77777777" w:rsidR="00F43406" w:rsidRDefault="00F43406">
          <w:pPr>
            <w:pStyle w:val="Encabezado"/>
            <w:jc w:val="right"/>
            <w:rPr>
              <w:rFonts w:ascii="Baskerville-Normal" w:hAnsi="Baskerville-Normal"/>
            </w:rPr>
          </w:pPr>
          <w:r>
            <w:rPr>
              <w:rFonts w:ascii="Baskerville-Normal" w:hAnsi="Baskerville-Normal"/>
            </w:rPr>
            <w:fldChar w:fldCharType="begin"/>
          </w:r>
          <w:r>
            <w:rPr>
              <w:rFonts w:ascii="Baskerville-Normal" w:hAnsi="Baskerville-Normal"/>
            </w:rPr>
            <w:instrText xml:space="preserve"> DATE \@ "dd/MM/yyyy" </w:instrText>
          </w:r>
          <w:r>
            <w:rPr>
              <w:rFonts w:ascii="Baskerville-Normal" w:hAnsi="Baskerville-Normal"/>
            </w:rPr>
            <w:fldChar w:fldCharType="separate"/>
          </w:r>
          <w:r w:rsidR="001316FD">
            <w:rPr>
              <w:rFonts w:ascii="Baskerville-Normal" w:hAnsi="Baskerville-Normal"/>
              <w:noProof/>
            </w:rPr>
            <w:t>17/11/2020</w:t>
          </w:r>
          <w:r>
            <w:rPr>
              <w:rFonts w:ascii="Baskerville-Normal" w:hAnsi="Baskerville-Normal"/>
            </w:rPr>
            <w:fldChar w:fldCharType="end"/>
          </w:r>
        </w:p>
      </w:tc>
    </w:tr>
  </w:tbl>
  <w:p w14:paraId="7BAF6F25" w14:textId="77777777" w:rsidR="00F43406" w:rsidRDefault="00F434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F0613" w14:textId="77777777" w:rsidR="00551EB1" w:rsidRDefault="00551E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031"/>
    <w:rsid w:val="001316FD"/>
    <w:rsid w:val="00171CB0"/>
    <w:rsid w:val="00551EB1"/>
    <w:rsid w:val="006B2752"/>
    <w:rsid w:val="00896031"/>
    <w:rsid w:val="00ED4781"/>
    <w:rsid w:val="00F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126972"/>
  <w15:docId w15:val="{6860B674-52C3-4BED-9259-DB68A487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6"/>
      <w:u w:val="single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E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velop\Mis%20documentos\ListadoMaterialsadyf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ListadoMaterialsadyf</Template>
  <TotalTime>13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MATERIAL</vt:lpstr>
    </vt:vector>
  </TitlesOfParts>
  <Company>ELELOG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</dc:title>
  <dc:subject/>
  <dc:creator>develop</dc:creator>
  <cp:keywords/>
  <cp:lastModifiedBy>jeselirod@alum.us.es</cp:lastModifiedBy>
  <cp:revision>3</cp:revision>
  <cp:lastPrinted>2002-08-28T09:43:00Z</cp:lastPrinted>
  <dcterms:created xsi:type="dcterms:W3CDTF">2020-11-16T08:26:00Z</dcterms:created>
  <dcterms:modified xsi:type="dcterms:W3CDTF">2020-11-17T08:02:00Z</dcterms:modified>
</cp:coreProperties>
</file>